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09D23" w14:textId="77777777" w:rsidR="006E1392" w:rsidRPr="004E5D2D" w:rsidRDefault="006E1392" w:rsidP="006E1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5D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A29A7E4" wp14:editId="5B1AC4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73860" cy="1195705"/>
            <wp:effectExtent l="0" t="0" r="0" b="0"/>
            <wp:wrapTopAndBottom/>
            <wp:docPr id="2" name="Рисунок 0" descr="itmo_small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mo_small_white_r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5D2D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A490A66" w14:textId="77777777" w:rsidR="006E1392" w:rsidRPr="00707AAF" w:rsidRDefault="006E1392" w:rsidP="006E1392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E5D2D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E5D2D">
        <w:rPr>
          <w:rFonts w:ascii="Times New Roman" w:hAnsi="Times New Roman" w:cs="Times New Roman"/>
          <w:sz w:val="28"/>
          <w:szCs w:val="28"/>
        </w:rPr>
        <w:t>нфокоммуникационных технологий</w:t>
      </w:r>
    </w:p>
    <w:p w14:paraId="5F20EC98" w14:textId="77777777" w:rsidR="006E1392" w:rsidRPr="00D736DF" w:rsidRDefault="006E1392" w:rsidP="006E1392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0D217663" w14:textId="4E3EC975" w:rsidR="006E1392" w:rsidRPr="00D736DF" w:rsidRDefault="00BF118B" w:rsidP="006E1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6E1392" w:rsidRPr="00D736DF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9292BDD37B07468BA57C4DE33EFC4A6D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3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C38A78B4F3CB4A6B995F64C693C27980"/>
        </w:placeholder>
      </w:sdtPr>
      <w:sdtEndPr/>
      <w:sdtContent>
        <w:p w14:paraId="57C76E68" w14:textId="752AF583" w:rsidR="006E1392" w:rsidRPr="00D736DF" w:rsidRDefault="00BF118B" w:rsidP="006E1392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Реализация объектной модели</w:t>
          </w:r>
        </w:p>
      </w:sdtContent>
    </w:sdt>
    <w:p w14:paraId="18E37FB3" w14:textId="77777777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D00C42298284D079414CA73BDE1CF47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Труфанов</w:t>
          </w:r>
        </w:sdtContent>
      </w:sdt>
    </w:p>
    <w:p w14:paraId="6AA6A96D" w14:textId="77777777" w:rsidR="006E1392" w:rsidRPr="00D736DF" w:rsidRDefault="00F54A3E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3799A7FD59294B2DBCF98739E49EABC6"/>
          </w:placeholder>
        </w:sdtPr>
        <w:sdtEndPr/>
        <w:sdtContent>
          <w:r w:rsidR="006E1392">
            <w:rPr>
              <w:rFonts w:ascii="Times New Roman" w:hAnsi="Times New Roman" w:cs="Times New Roman"/>
              <w:sz w:val="28"/>
              <w:szCs w:val="28"/>
            </w:rPr>
            <w:t>Егор</w:t>
          </w:r>
        </w:sdtContent>
      </w:sdt>
      <w:r w:rsidR="006E1392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21FFA83B59F04ECCBDE460E82E25E2EA"/>
          </w:placeholder>
        </w:sdtPr>
        <w:sdtEndPr/>
        <w:sdtContent>
          <w:r w:rsidR="006E1392"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16BEABAB" w14:textId="77777777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8E593413FFA54DBE95A73E4E8BF433EE"/>
          </w:placeholder>
        </w:sdtPr>
        <w:sdtEndPr/>
        <w:sdtContent>
          <w:r w:rsidR="009F0CA2">
            <w:rPr>
              <w:rFonts w:ascii="Times New Roman" w:hAnsi="Times New Roman" w:cs="Times New Roman"/>
              <w:sz w:val="28"/>
              <w:szCs w:val="28"/>
            </w:rPr>
            <w:t>К</w:t>
          </w:r>
          <w:r>
            <w:rPr>
              <w:rFonts w:ascii="Times New Roman" w:hAnsi="Times New Roman" w:cs="Times New Roman"/>
              <w:sz w:val="28"/>
              <w:szCs w:val="28"/>
            </w:rPr>
            <w:t>3122</w:t>
          </w:r>
        </w:sdtContent>
      </w:sdt>
    </w:p>
    <w:p w14:paraId="2BCC7645" w14:textId="77777777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5DE202EA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96C0A5" w14:textId="77777777" w:rsidR="006E1392" w:rsidRPr="00D736DF" w:rsidRDefault="006E1392" w:rsidP="006E13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95A87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2A5B0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5B3711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C50C2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2E431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8EABF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244AE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18FE5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42A1604" w14:textId="77777777" w:rsidR="006E1392" w:rsidRPr="00D736DF" w:rsidRDefault="00F54A3E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95719B983A0D4DB2B35D688C89AFA9C6"/>
          </w:placeholder>
        </w:sdtPr>
        <w:sdtEndPr/>
        <w:sdtContent>
          <w:r w:rsidR="006E1392" w:rsidRPr="0012641E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7D9B586A" w14:textId="77777777" w:rsidR="00A71023" w:rsidRPr="00D736DF" w:rsidRDefault="006E1392" w:rsidP="006E1392">
      <w:pPr>
        <w:pageBreakBefore/>
        <w:spacing w:after="240" w:line="24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0410EB" w:rsidRPr="00D736DF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4B9BC6DB" w14:textId="1ED5AAE5" w:rsidR="00825953" w:rsidRPr="00BF118B" w:rsidRDefault="00F54A3E" w:rsidP="00BF118B">
      <w:pPr>
        <w:tabs>
          <w:tab w:val="left" w:pos="3600"/>
        </w:tabs>
        <w:spacing w:after="600" w:line="360" w:lineRule="auto"/>
        <w:ind w:left="142" w:firstLine="567"/>
        <w:jc w:val="both"/>
        <w:rPr>
          <w:rStyle w:val="ad"/>
        </w:rPr>
      </w:pPr>
      <w:sdt>
        <w:sdtPr>
          <w:rPr>
            <w:rFonts w:ascii="Times New Roman" w:hAnsi="Times New Roman" w:cs="Times New Roman"/>
            <w:noProof/>
            <w:sz w:val="28"/>
            <w:szCs w:val="24"/>
          </w:rPr>
          <w:id w:val="715166624"/>
          <w:placeholder>
            <w:docPart w:val="A4AEB07DEBB1424FBB69FDC44DEA552B"/>
          </w:placeholder>
        </w:sdtPr>
        <w:sdtEndPr>
          <w:rPr>
            <w:rStyle w:val="ad"/>
          </w:rPr>
        </w:sdtEndPr>
        <w:sdtContent>
          <w:r w:rsidR="00BF118B" w:rsidRPr="00BF118B">
            <w:rPr>
              <w:rStyle w:val="ad"/>
            </w:rPr>
            <w:t>Уяснить принципы разработки диаграмм взаимодействия, соответствующие потокам событий вариантов использования</w:t>
          </w:r>
          <w:r w:rsidR="00BF118B">
            <w:rPr>
              <w:rStyle w:val="ad"/>
            </w:rPr>
            <w:t>.</w:t>
          </w:r>
        </w:sdtContent>
      </w:sdt>
    </w:p>
    <w:p w14:paraId="32288C36" w14:textId="05B68DC1" w:rsidR="00825953" w:rsidRDefault="000410EB" w:rsidP="006E1392">
      <w:pPr>
        <w:spacing w:after="240" w:line="24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768D0CC" w14:textId="648EB3D2" w:rsidR="00356F53" w:rsidRDefault="00356F53" w:rsidP="00356F53">
      <w:pPr>
        <w:pStyle w:val="ac"/>
      </w:pPr>
      <w:r>
        <w:t>Была создана диаграмма последовательности (Рисунок 1), в которой отображаются все взаимодействия пользователя с программой. В шапке диаграммы указываются объекты, которые участвуют в этих взаимодействиях, то есть Игрок, Консоль и Объекты классов.</w:t>
      </w:r>
    </w:p>
    <w:p w14:paraId="76B53036" w14:textId="47FAC9BD" w:rsidR="00356F53" w:rsidRDefault="0023393C" w:rsidP="00356F53">
      <w:pPr>
        <w:pStyle w:val="ae"/>
        <w:spacing w:after="0"/>
      </w:pPr>
      <w:r>
        <w:drawing>
          <wp:inline distT="0" distB="0" distL="0" distR="0" wp14:anchorId="7B1A3012" wp14:editId="7FA945ED">
            <wp:extent cx="5852160" cy="5510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958" cy="55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BF34" w14:textId="1714A589" w:rsidR="00BF118B" w:rsidRDefault="00356F53" w:rsidP="00356F53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Диаграмма последовательностей</w:t>
      </w:r>
    </w:p>
    <w:p w14:paraId="51A67F34" w14:textId="77777777" w:rsidR="00825953" w:rsidRPr="00D736DF" w:rsidRDefault="000410EB" w:rsidP="006E1392">
      <w:pPr>
        <w:spacing w:after="240" w:line="24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63EFB359" w14:textId="35770A91" w:rsidR="00BF118B" w:rsidRPr="0023393C" w:rsidRDefault="00BF118B" w:rsidP="00BF118B">
      <w:pPr>
        <w:pStyle w:val="ac"/>
        <w:rPr>
          <w:rStyle w:val="af"/>
        </w:rPr>
      </w:pPr>
      <w:r>
        <w:rPr>
          <w:rStyle w:val="ad"/>
        </w:rPr>
        <w:t>Были изучепны п</w:t>
      </w:r>
      <w:r w:rsidRPr="00BF118B">
        <w:rPr>
          <w:rStyle w:val="ad"/>
        </w:rPr>
        <w:t>ринципы разработки диаграмм взаимодействия, соответствующие потокам событий вариантов использования</w:t>
      </w:r>
      <w:r>
        <w:rPr>
          <w:rStyle w:val="ad"/>
        </w:rPr>
        <w:t>.</w:t>
      </w:r>
    </w:p>
    <w:sectPr w:rsidR="00BF118B" w:rsidRPr="0023393C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4722A" w14:textId="77777777" w:rsidR="00F54A3E" w:rsidRDefault="00F54A3E" w:rsidP="00186C2F">
      <w:pPr>
        <w:spacing w:after="0" w:line="240" w:lineRule="auto"/>
      </w:pPr>
      <w:r>
        <w:separator/>
      </w:r>
    </w:p>
  </w:endnote>
  <w:endnote w:type="continuationSeparator" w:id="0">
    <w:p w14:paraId="55A062B4" w14:textId="77777777" w:rsidR="00F54A3E" w:rsidRDefault="00F54A3E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6F4F1" w14:textId="77777777" w:rsidR="00F54A3E" w:rsidRDefault="00F54A3E" w:rsidP="00186C2F">
      <w:pPr>
        <w:spacing w:after="0" w:line="240" w:lineRule="auto"/>
      </w:pPr>
      <w:r>
        <w:separator/>
      </w:r>
    </w:p>
  </w:footnote>
  <w:footnote w:type="continuationSeparator" w:id="0">
    <w:p w14:paraId="2C3931E2" w14:textId="77777777" w:rsidR="00F54A3E" w:rsidRDefault="00F54A3E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8B"/>
    <w:rsid w:val="000410EB"/>
    <w:rsid w:val="000E3AC0"/>
    <w:rsid w:val="0010500D"/>
    <w:rsid w:val="00107D33"/>
    <w:rsid w:val="00186C2F"/>
    <w:rsid w:val="001B5B56"/>
    <w:rsid w:val="00227E46"/>
    <w:rsid w:val="0023393C"/>
    <w:rsid w:val="002F5AB1"/>
    <w:rsid w:val="00354B37"/>
    <w:rsid w:val="00356F53"/>
    <w:rsid w:val="00391831"/>
    <w:rsid w:val="004A0151"/>
    <w:rsid w:val="005815F3"/>
    <w:rsid w:val="005C1E15"/>
    <w:rsid w:val="00600F17"/>
    <w:rsid w:val="00612AFC"/>
    <w:rsid w:val="00624B66"/>
    <w:rsid w:val="006E1392"/>
    <w:rsid w:val="00814F88"/>
    <w:rsid w:val="00825953"/>
    <w:rsid w:val="00872FCC"/>
    <w:rsid w:val="00897D41"/>
    <w:rsid w:val="009B4D9E"/>
    <w:rsid w:val="009F0CA2"/>
    <w:rsid w:val="00A71023"/>
    <w:rsid w:val="00A8270D"/>
    <w:rsid w:val="00AE6156"/>
    <w:rsid w:val="00B01898"/>
    <w:rsid w:val="00B5034C"/>
    <w:rsid w:val="00B513DB"/>
    <w:rsid w:val="00B51A5B"/>
    <w:rsid w:val="00BC215E"/>
    <w:rsid w:val="00BC47E2"/>
    <w:rsid w:val="00BF118B"/>
    <w:rsid w:val="00C25462"/>
    <w:rsid w:val="00C96B31"/>
    <w:rsid w:val="00D736DF"/>
    <w:rsid w:val="00D86508"/>
    <w:rsid w:val="00E42786"/>
    <w:rsid w:val="00F37F19"/>
    <w:rsid w:val="00F54A3E"/>
    <w:rsid w:val="00F9320F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CC40"/>
  <w15:docId w15:val="{23879F14-788C-47F6-8FFB-B9F27114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customStyle="1" w:styleId="aa">
    <w:name w:val="Отчет_подпись"/>
    <w:basedOn w:val="ab"/>
    <w:qFormat/>
    <w:rsid w:val="000E3AC0"/>
    <w:pPr>
      <w:ind w:firstLine="709"/>
      <w:jc w:val="both"/>
    </w:pPr>
    <w:rPr>
      <w:rFonts w:ascii="Times New Roman" w:hAnsi="Times New Roman" w:cs="Times New Roman"/>
      <w:i w:val="0"/>
      <w:iCs w:val="0"/>
      <w:color w:val="auto"/>
      <w:sz w:val="28"/>
      <w:szCs w:val="24"/>
    </w:rPr>
  </w:style>
  <w:style w:type="paragraph" w:styleId="ab">
    <w:name w:val="caption"/>
    <w:basedOn w:val="a"/>
    <w:next w:val="a"/>
    <w:uiPriority w:val="35"/>
    <w:unhideWhenUsed/>
    <w:qFormat/>
    <w:rsid w:val="00612AF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c">
    <w:name w:val="Отчет_текст"/>
    <w:basedOn w:val="a"/>
    <w:link w:val="ad"/>
    <w:qFormat/>
    <w:rsid w:val="00BF118B"/>
    <w:pPr>
      <w:tabs>
        <w:tab w:val="left" w:pos="4110"/>
      </w:tabs>
      <w:spacing w:after="600" w:line="360" w:lineRule="auto"/>
      <w:ind w:firstLine="851"/>
      <w:jc w:val="both"/>
    </w:pPr>
    <w:rPr>
      <w:rFonts w:ascii="Times New Roman" w:hAnsi="Times New Roman" w:cs="Times New Roman"/>
      <w:noProof/>
      <w:sz w:val="28"/>
      <w:szCs w:val="24"/>
    </w:rPr>
  </w:style>
  <w:style w:type="character" w:customStyle="1" w:styleId="ad">
    <w:name w:val="Отчет_текст Знак"/>
    <w:basedOn w:val="a0"/>
    <w:link w:val="ac"/>
    <w:rsid w:val="00BF118B"/>
    <w:rPr>
      <w:rFonts w:ascii="Times New Roman" w:hAnsi="Times New Roman" w:cs="Times New Roman"/>
      <w:noProof/>
      <w:sz w:val="28"/>
      <w:szCs w:val="24"/>
    </w:rPr>
  </w:style>
  <w:style w:type="paragraph" w:customStyle="1" w:styleId="ae">
    <w:name w:val="Картинки"/>
    <w:basedOn w:val="a"/>
    <w:link w:val="af"/>
    <w:qFormat/>
    <w:rsid w:val="00B5034C"/>
    <w:pPr>
      <w:tabs>
        <w:tab w:val="left" w:pos="4110"/>
      </w:tabs>
      <w:spacing w:after="600" w:line="240" w:lineRule="auto"/>
      <w:ind w:firstLine="567"/>
      <w:jc w:val="center"/>
    </w:pPr>
    <w:rPr>
      <w:rFonts w:ascii="Times New Roman" w:hAnsi="Times New Roman"/>
      <w:noProof/>
      <w:sz w:val="28"/>
    </w:rPr>
  </w:style>
  <w:style w:type="character" w:customStyle="1" w:styleId="af">
    <w:name w:val="Картинки Знак"/>
    <w:basedOn w:val="a0"/>
    <w:link w:val="ae"/>
    <w:rsid w:val="00B5034C"/>
    <w:rPr>
      <w:rFonts w:ascii="Times New Roman" w:hAnsi="Times New Roman"/>
      <w:noProof/>
      <w:sz w:val="28"/>
    </w:rPr>
  </w:style>
  <w:style w:type="paragraph" w:customStyle="1" w:styleId="af0">
    <w:name w:val="Табличка"/>
    <w:basedOn w:val="ab"/>
    <w:qFormat/>
    <w:rsid w:val="00BC215E"/>
    <w:pPr>
      <w:spacing w:after="0"/>
      <w:jc w:val="both"/>
    </w:pPr>
    <w:rPr>
      <w:rFonts w:ascii="Times New Roman" w:hAnsi="Times New Roman" w:cs="Times New Roman"/>
      <w:i w:val="0"/>
      <w:iCs w:val="0"/>
      <w:color w:val="auto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ir\Desktop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92BDD37B07468BA57C4DE33EFC4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903FE-44F9-4AB9-9467-A247FA875B92}"/>
      </w:docPartPr>
      <w:docPartBody>
        <w:p w:rsidR="00FA4461" w:rsidRDefault="00513C51">
          <w:pPr>
            <w:pStyle w:val="9292BDD37B07468BA57C4DE33EFC4A6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C38A78B4F3CB4A6B995F64C693C279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F2328F-AF6B-4874-9301-E449A51542DB}"/>
      </w:docPartPr>
      <w:docPartBody>
        <w:p w:rsidR="00FA4461" w:rsidRDefault="00513C51">
          <w:pPr>
            <w:pStyle w:val="C38A78B4F3CB4A6B995F64C693C27980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D00C42298284D079414CA73BDE1CF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90B7B-374A-4401-97FE-36807A896EE0}"/>
      </w:docPartPr>
      <w:docPartBody>
        <w:p w:rsidR="00FA4461" w:rsidRDefault="00513C51">
          <w:pPr>
            <w:pStyle w:val="ED00C42298284D079414CA73BDE1CF4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3799A7FD59294B2DBCF98739E49EAB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39C90-E174-4AE5-98D0-959E26CCEA4F}"/>
      </w:docPartPr>
      <w:docPartBody>
        <w:p w:rsidR="00FA4461" w:rsidRDefault="00513C51">
          <w:pPr>
            <w:pStyle w:val="3799A7FD59294B2DBCF98739E49EABC6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21FFA83B59F04ECCBDE460E82E25E2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4E24DF-46A7-476A-A36C-F8DE075B486D}"/>
      </w:docPartPr>
      <w:docPartBody>
        <w:p w:rsidR="00FA4461" w:rsidRDefault="00513C51">
          <w:pPr>
            <w:pStyle w:val="21FFA83B59F04ECCBDE460E82E25E2EA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8E593413FFA54DBE95A73E4E8BF433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F8611-08D9-4DE2-ACC0-88B44BFC7266}"/>
      </w:docPartPr>
      <w:docPartBody>
        <w:p w:rsidR="00FA4461" w:rsidRDefault="00513C51">
          <w:pPr>
            <w:pStyle w:val="8E593413FFA54DBE95A73E4E8BF433E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5719B983A0D4DB2B35D688C89AFA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E9A0B-90A6-4B44-8161-11ACAADA9F16}"/>
      </w:docPartPr>
      <w:docPartBody>
        <w:p w:rsidR="00FA4461" w:rsidRDefault="00513C51">
          <w:pPr>
            <w:pStyle w:val="95719B983A0D4DB2B35D688C89AFA9C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A4AEB07DEBB1424FBB69FDC44DEA5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98E73-9859-42D3-B311-6897C10835A0}"/>
      </w:docPartPr>
      <w:docPartBody>
        <w:p w:rsidR="00FA4461" w:rsidRDefault="00513C51">
          <w:pPr>
            <w:pStyle w:val="A4AEB07DEBB1424FBB69FDC44DEA552B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51"/>
    <w:rsid w:val="00513C51"/>
    <w:rsid w:val="00F722E3"/>
    <w:rsid w:val="00FA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92BDD37B07468BA57C4DE33EFC4A6D">
    <w:name w:val="9292BDD37B07468BA57C4DE33EFC4A6D"/>
  </w:style>
  <w:style w:type="paragraph" w:customStyle="1" w:styleId="C38A78B4F3CB4A6B995F64C693C27980">
    <w:name w:val="C38A78B4F3CB4A6B995F64C693C27980"/>
  </w:style>
  <w:style w:type="paragraph" w:customStyle="1" w:styleId="ED00C42298284D079414CA73BDE1CF47">
    <w:name w:val="ED00C42298284D079414CA73BDE1CF47"/>
  </w:style>
  <w:style w:type="paragraph" w:customStyle="1" w:styleId="3799A7FD59294B2DBCF98739E49EABC6">
    <w:name w:val="3799A7FD59294B2DBCF98739E49EABC6"/>
  </w:style>
  <w:style w:type="paragraph" w:customStyle="1" w:styleId="21FFA83B59F04ECCBDE460E82E25E2EA">
    <w:name w:val="21FFA83B59F04ECCBDE460E82E25E2EA"/>
  </w:style>
  <w:style w:type="paragraph" w:customStyle="1" w:styleId="8E593413FFA54DBE95A73E4E8BF433EE">
    <w:name w:val="8E593413FFA54DBE95A73E4E8BF433EE"/>
  </w:style>
  <w:style w:type="paragraph" w:customStyle="1" w:styleId="95719B983A0D4DB2B35D688C89AFA9C6">
    <w:name w:val="95719B983A0D4DB2B35D688C89AFA9C6"/>
  </w:style>
  <w:style w:type="paragraph" w:customStyle="1" w:styleId="A4AEB07DEBB1424FBB69FDC44DEA552B">
    <w:name w:val="A4AEB07DEBB1424FBB69FDC44DEA552B"/>
  </w:style>
  <w:style w:type="paragraph" w:customStyle="1" w:styleId="C116155ACE474820B4922696CF313AA9">
    <w:name w:val="C116155ACE474820B4922696CF313AA9"/>
  </w:style>
  <w:style w:type="paragraph" w:customStyle="1" w:styleId="0F6BA900C58D4413A532553EF95687CE">
    <w:name w:val="0F6BA900C58D4413A532553EF95687CE"/>
  </w:style>
  <w:style w:type="paragraph" w:customStyle="1" w:styleId="9C46492BD29A4F84B9932BDF2080DDBB">
    <w:name w:val="9C46492BD29A4F84B9932BDF2080DD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39907-EB00-4DA6-830D-F318B0FC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31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Труфанов</dc:creator>
  <cp:lastModifiedBy>Егор Труфанов</cp:lastModifiedBy>
  <cp:revision>4</cp:revision>
  <dcterms:created xsi:type="dcterms:W3CDTF">2020-05-23T13:49:00Z</dcterms:created>
  <dcterms:modified xsi:type="dcterms:W3CDTF">2020-05-28T11:40:00Z</dcterms:modified>
</cp:coreProperties>
</file>
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67FB1" w14:textId="77777777" w:rsidR="006E1392" w:rsidRPr="004E5D2D" w:rsidRDefault="006E1392" w:rsidP="006E1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B7D74A0" wp14:editId="76EFFB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3860" cy="1195705"/>
            <wp:effectExtent l="0" t="0" r="0" b="0"/>
            <wp:wrapTopAndBottom/>
            <wp:docPr id="2" name="Рисунок 0" descr="itmo_small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mo_small_white_r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D2D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A4D65B2" w14:textId="77777777" w:rsidR="006E1392" w:rsidRPr="00707AAF" w:rsidRDefault="006E1392" w:rsidP="006E1392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5D2D">
        <w:rPr>
          <w:rFonts w:ascii="Times New Roman" w:hAnsi="Times New Roman" w:cs="Times New Roman"/>
          <w:sz w:val="28"/>
          <w:szCs w:val="28"/>
        </w:rPr>
        <w:t>нфокоммуникационных технологий</w:t>
      </w:r>
    </w:p>
    <w:p w14:paraId="56432093" w14:textId="77777777" w:rsidR="006E1392" w:rsidRPr="00D736DF" w:rsidRDefault="006E1392" w:rsidP="006E1392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6845891B" w14:textId="6C7C03F3" w:rsidR="006E1392" w:rsidRPr="00D736DF" w:rsidRDefault="007208C7" w:rsidP="006E1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Домашняя</w:t>
      </w:r>
      <w:r w:rsidR="006E1392" w:rsidRPr="00D736DF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934BF6222DD431DA94B5722D9C2F3BD"/>
        </w:placeholder>
      </w:sdtPr>
      <w:sdtEndPr/>
      <w:sdtContent>
        <w:p w14:paraId="4EA9CB9E" w14:textId="45B65132" w:rsidR="006E1392" w:rsidRPr="00D736DF" w:rsidRDefault="007208C7" w:rsidP="006E1392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Иерархия классов учебного центра</w:t>
          </w:r>
        </w:p>
      </w:sdtContent>
    </w:sdt>
    <w:p w14:paraId="62F53B12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2B7F1D6932342C5B6C8EE67084BBB2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Труфанов</w:t>
          </w:r>
        </w:sdtContent>
      </w:sdt>
    </w:p>
    <w:p w14:paraId="74E81719" w14:textId="77777777" w:rsidR="006E1392" w:rsidRPr="00D736DF" w:rsidRDefault="000C6BDC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966BD3FFB4F47E0BFA21E96F1D615D6"/>
          </w:placeholder>
        </w:sdtPr>
        <w:sdtEndPr/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Егор</w:t>
          </w:r>
        </w:sdtContent>
      </w:sdt>
      <w:r w:rsidR="006E1392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D7D6E1F3684458486A277BABC918B62"/>
          </w:placeholder>
        </w:sdtPr>
        <w:sdtEndPr/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06CB1A10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95CAC5423A646BFA5D7BBE2CC57060B"/>
          </w:placeholder>
        </w:sdtPr>
        <w:sdtEndPr/>
        <w:sdtContent>
          <w:r w:rsidR="009F0CA2">
            <w:rPr>
              <w:rFonts w:ascii="Times New Roman" w:hAnsi="Times New Roman" w:cs="Times New Roman"/>
              <w:sz w:val="28"/>
              <w:szCs w:val="28"/>
            </w:rPr>
            <w:t>К</w:t>
          </w:r>
          <w:r>
            <w:rPr>
              <w:rFonts w:ascii="Times New Roman" w:hAnsi="Times New Roman" w:cs="Times New Roman"/>
              <w:sz w:val="28"/>
              <w:szCs w:val="28"/>
            </w:rPr>
            <w:t>3122</w:t>
          </w:r>
        </w:sdtContent>
      </w:sdt>
    </w:p>
    <w:p w14:paraId="38B39495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5C57D784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3D66B" w14:textId="77777777" w:rsidR="006E1392" w:rsidRPr="00D736DF" w:rsidRDefault="006E1392" w:rsidP="006E1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59D3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C1DDE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2A8E9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6D5A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E32F1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51CE5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252C2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DC6F4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CD63664" w14:textId="77777777" w:rsidR="006E1392" w:rsidRPr="00D736DF" w:rsidRDefault="000C6BDC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4960B6871874586894DB8B9CEBCBAA7"/>
          </w:placeholder>
        </w:sdtPr>
        <w:sdtEndPr/>
        <w:sdtContent>
          <w:r w:rsidR="006E1392" w:rsidRPr="0012641E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60F15332" w14:textId="77777777" w:rsidR="00A71023" w:rsidRPr="00D736DF" w:rsidRDefault="006E1392" w:rsidP="006E1392">
      <w:pPr>
        <w:pageBreakBefore/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410EB" w:rsidRPr="00D736DF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2511A033" w14:textId="520B8AED" w:rsidR="00825953" w:rsidRPr="00D736DF" w:rsidRDefault="000C6BDC" w:rsidP="007208C7">
      <w:pPr>
        <w:pStyle w:val="ac"/>
      </w:pPr>
      <w:sdt>
        <w:sdtPr>
          <w:id w:val="715166624"/>
          <w:placeholder>
            <w:docPart w:val="28361B51125142AB9F17EEB86F45494D"/>
          </w:placeholder>
        </w:sdtPr>
        <w:sdtEndPr/>
        <w:sdtContent>
          <w:r w:rsidR="007208C7" w:rsidRPr="007208C7">
            <w:rPr>
              <w:rStyle w:val="ad"/>
            </w:rPr>
            <w:t>Реализовать</w:t>
          </w:r>
          <w:r w:rsidR="007208C7">
            <w:t xml:space="preserve"> иерархию классов учебного центра.</w:t>
          </w:r>
        </w:sdtContent>
      </w:sdt>
    </w:p>
    <w:p w14:paraId="303B81BF" w14:textId="77777777" w:rsidR="00825953" w:rsidRPr="00D736DF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5ED3F38" w14:textId="4B579FC9" w:rsidR="00825953" w:rsidRPr="002126DC" w:rsidRDefault="00675E39" w:rsidP="009A0403">
      <w:pPr>
        <w:pStyle w:val="ac"/>
      </w:pPr>
      <w:r>
        <w:t xml:space="preserve">Необходимо реализовать иерархию классов учебного центра. Для этого сначала создадим абстрактный класс </w:t>
      </w:r>
      <w:r w:rsidR="00CC64AE" w:rsidRPr="00CC64AE">
        <w:rPr>
          <w:b/>
          <w:bCs/>
          <w:lang w:val="en-US"/>
        </w:rPr>
        <w:t>Person</w:t>
      </w:r>
      <w:r>
        <w:t xml:space="preserve">, который будет базовым для остальных классов, у которых и будут создаваться объекты. В нем объявлены поля содержащие информацию об имени, фамилии и даты рождения сотрудника учебного центра, а также два метода: виртуальный метод </w:t>
      </w:r>
      <w:r w:rsidR="00CC64AE" w:rsidRPr="00CC64AE">
        <w:rPr>
          <w:b/>
          <w:bCs/>
          <w:lang w:val="en-US"/>
        </w:rPr>
        <w:t>Print</w:t>
      </w:r>
      <w:r>
        <w:t xml:space="preserve">, который в дальнейшем будет переопределяться в производных классах, и метод </w:t>
      </w:r>
      <w:r w:rsidR="00CC64AE" w:rsidRPr="00CC64AE">
        <w:rPr>
          <w:b/>
          <w:bCs/>
          <w:lang w:val="en-US"/>
        </w:rPr>
        <w:t>Age</w:t>
      </w:r>
      <w:r>
        <w:t xml:space="preserve"> по определению возраста сотрудника (Рисунок 1). Также создадим интерфейс </w:t>
      </w:r>
      <w:r w:rsidRPr="00CC64AE">
        <w:rPr>
          <w:b/>
          <w:bCs/>
          <w:lang w:val="en-US"/>
        </w:rPr>
        <w:t>IEmployee</w:t>
      </w:r>
      <w:r>
        <w:t xml:space="preserve"> с методом определения заработной платы (Рисунок 2). </w:t>
      </w:r>
      <w:r w:rsidR="002126DC">
        <w:t xml:space="preserve">Далее создадим производные классы от базового класса </w:t>
      </w:r>
      <w:r w:rsidR="00CC64AE" w:rsidRPr="00CC64AE">
        <w:rPr>
          <w:b/>
          <w:bCs/>
          <w:lang w:val="en-US"/>
        </w:rPr>
        <w:t>Person</w:t>
      </w:r>
      <w:r w:rsidR="002126DC">
        <w:t xml:space="preserve">: </w:t>
      </w:r>
      <w:r w:rsidR="00CC64AE" w:rsidRPr="00CC64AE">
        <w:rPr>
          <w:b/>
          <w:bCs/>
          <w:lang w:val="en-US"/>
        </w:rPr>
        <w:t>Student</w:t>
      </w:r>
      <w:r w:rsidR="002126DC" w:rsidRPr="002126DC">
        <w:t xml:space="preserve">, </w:t>
      </w:r>
      <w:r w:rsidR="00CC64AE" w:rsidRPr="00CC64AE">
        <w:rPr>
          <w:b/>
          <w:bCs/>
          <w:lang w:val="en-US"/>
        </w:rPr>
        <w:t>Teacher</w:t>
      </w:r>
      <w:r w:rsidR="002126DC" w:rsidRPr="002126DC">
        <w:t xml:space="preserve">, </w:t>
      </w:r>
      <w:r w:rsidR="00CC64AE" w:rsidRPr="00CC64AE">
        <w:rPr>
          <w:b/>
          <w:bCs/>
          <w:lang w:val="en-US"/>
        </w:rPr>
        <w:t>Manager</w:t>
      </w:r>
      <w:r w:rsidR="002126DC" w:rsidRPr="002126DC">
        <w:t xml:space="preserve"> </w:t>
      </w:r>
      <w:r w:rsidR="002126DC">
        <w:t xml:space="preserve">и </w:t>
      </w:r>
      <w:r w:rsidR="00CC64AE" w:rsidRPr="00CC64AE">
        <w:rPr>
          <w:b/>
          <w:bCs/>
          <w:lang w:val="en-US"/>
        </w:rPr>
        <w:t>Admin</w:t>
      </w:r>
      <w:r w:rsidR="002126DC" w:rsidRPr="002126DC">
        <w:t>.</w:t>
      </w:r>
      <w:r w:rsidR="002126DC">
        <w:t xml:space="preserve"> В классе </w:t>
      </w:r>
      <w:r w:rsidR="00CC64AE" w:rsidRPr="00CC64AE">
        <w:rPr>
          <w:b/>
          <w:bCs/>
          <w:lang w:val="en-US"/>
        </w:rPr>
        <w:t>Student</w:t>
      </w:r>
      <w:r w:rsidR="002126DC" w:rsidRPr="002126DC">
        <w:t xml:space="preserve"> </w:t>
      </w:r>
      <w:r w:rsidR="002126DC">
        <w:t xml:space="preserve">присутсвуют только констуктор и переопределнный метод </w:t>
      </w:r>
      <w:r w:rsidR="00CC64AE" w:rsidRPr="00CC64AE">
        <w:rPr>
          <w:b/>
          <w:bCs/>
          <w:lang w:val="en-US"/>
        </w:rPr>
        <w:t>Print</w:t>
      </w:r>
      <w:r w:rsidR="002126DC">
        <w:t xml:space="preserve"> (Рисунок 3). В классе </w:t>
      </w:r>
      <w:r w:rsidR="00CC64AE" w:rsidRPr="00CC64AE">
        <w:rPr>
          <w:b/>
          <w:bCs/>
          <w:lang w:val="en-US"/>
        </w:rPr>
        <w:t>Teacher</w:t>
      </w:r>
      <w:r w:rsidR="002126DC" w:rsidRPr="002126DC">
        <w:t xml:space="preserve"> </w:t>
      </w:r>
      <w:r w:rsidR="002126DC">
        <w:t xml:space="preserve">есть констуктор (Рисунок 4), переопределенный метод </w:t>
      </w:r>
      <w:r w:rsidR="00CC64AE" w:rsidRPr="00CC64AE">
        <w:rPr>
          <w:b/>
          <w:bCs/>
          <w:lang w:val="en-US"/>
        </w:rPr>
        <w:t>Print</w:t>
      </w:r>
      <w:r w:rsidR="002126DC">
        <w:t>, а также методы по определению стажа и заработной платы (Рисунок 5). В производном классе</w:t>
      </w:r>
      <w:r w:rsidR="002126DC" w:rsidRPr="002126DC">
        <w:t xml:space="preserve"> </w:t>
      </w:r>
      <w:r w:rsidR="00CC64AE" w:rsidRPr="00CC64AE">
        <w:rPr>
          <w:b/>
          <w:bCs/>
          <w:lang w:val="en-US"/>
        </w:rPr>
        <w:t>Manager</w:t>
      </w:r>
      <w:r w:rsidR="002126DC">
        <w:t xml:space="preserve"> находятся конструткор класса, переопределенный метод </w:t>
      </w:r>
      <w:r w:rsidR="00CC64AE" w:rsidRPr="00CC64AE">
        <w:rPr>
          <w:b/>
          <w:bCs/>
          <w:lang w:val="en-US"/>
        </w:rPr>
        <w:t>Print</w:t>
      </w:r>
      <w:r w:rsidR="002126DC">
        <w:t xml:space="preserve"> и метод по определению заработной платы (Рисунок 6). В классе </w:t>
      </w:r>
      <w:r w:rsidR="00CC64AE" w:rsidRPr="00CC64AE">
        <w:rPr>
          <w:b/>
          <w:bCs/>
          <w:lang w:val="en-US"/>
        </w:rPr>
        <w:t>Admin</w:t>
      </w:r>
      <w:r w:rsidR="002126DC">
        <w:t xml:space="preserve"> все соответсвенно так же, как и в классе </w:t>
      </w:r>
      <w:r w:rsidR="00CC64AE" w:rsidRPr="00CC64AE">
        <w:rPr>
          <w:b/>
          <w:bCs/>
          <w:lang w:val="en-US"/>
        </w:rPr>
        <w:t>Manager</w:t>
      </w:r>
      <w:r w:rsidR="002126DC">
        <w:t xml:space="preserve"> (Рисунок 7). В главном методе </w:t>
      </w:r>
      <w:r w:rsidR="00CC64AE" w:rsidRPr="00CC64AE">
        <w:rPr>
          <w:b/>
          <w:bCs/>
          <w:lang w:val="en-US"/>
        </w:rPr>
        <w:t>Main</w:t>
      </w:r>
      <w:r w:rsidR="002126DC" w:rsidRPr="002126DC">
        <w:t xml:space="preserve"> </w:t>
      </w:r>
      <w:r w:rsidR="002126DC">
        <w:t xml:space="preserve">класса </w:t>
      </w:r>
      <w:r w:rsidR="00CC64AE" w:rsidRPr="00CC64AE">
        <w:rPr>
          <w:b/>
          <w:bCs/>
          <w:lang w:val="en-US"/>
        </w:rPr>
        <w:t>Program</w:t>
      </w:r>
      <w:r w:rsidR="002126DC" w:rsidRPr="002126DC">
        <w:t xml:space="preserve"> </w:t>
      </w:r>
      <w:r w:rsidR="002126DC">
        <w:t>создаются объекты классов для наглядности и затем сохраняются в списке объектов</w:t>
      </w:r>
      <w:r w:rsidR="004A558A">
        <w:t xml:space="preserve"> (Рисунок 8)</w:t>
      </w:r>
      <w:r w:rsidR="002126DC">
        <w:t>. Далее требуется добавить</w:t>
      </w:r>
      <w:r w:rsidR="004A558A">
        <w:t xml:space="preserve"> новых</w:t>
      </w:r>
      <w:r w:rsidR="002126DC">
        <w:t xml:space="preserve"> сотрудник</w:t>
      </w:r>
      <w:r w:rsidR="004A558A">
        <w:t>ов</w:t>
      </w:r>
      <w:r w:rsidR="002126DC">
        <w:t xml:space="preserve"> в список. Это осуществляется в блоке </w:t>
      </w:r>
      <w:r w:rsidR="002126DC" w:rsidRPr="00CC64AE">
        <w:rPr>
          <w:b/>
          <w:bCs/>
          <w:lang w:val="en-US"/>
        </w:rPr>
        <w:t>try</w:t>
      </w:r>
      <w:r w:rsidR="002126DC" w:rsidRPr="00CC64AE">
        <w:rPr>
          <w:b/>
          <w:bCs/>
        </w:rPr>
        <w:t>-</w:t>
      </w:r>
      <w:r w:rsidR="002126DC" w:rsidRPr="00CC64AE">
        <w:rPr>
          <w:b/>
          <w:bCs/>
          <w:lang w:val="en-US"/>
        </w:rPr>
        <w:t>catch</w:t>
      </w:r>
      <w:r w:rsidR="002126DC">
        <w:t xml:space="preserve">, чтобы при ошибке пользователь мог снова ввести данные. Пользователь вводит первоначальные данные о сотруднике (имя, фамилия и дата рождения), затем выбирает кем является </w:t>
      </w:r>
      <w:r w:rsidR="004A558A">
        <w:t>добавляемый сотрудник (студентом, пеподавателем, менеджером или же администратором) и вводит оставшуюся информацию о нем (Рисунок 9). После этого программа добавляет сотрудника в список. После того, как пользователь закончит добавлять сотрудников, программа выведет весь список сотрудников</w:t>
      </w:r>
      <w:r w:rsidR="00CC64AE" w:rsidRPr="00CC64AE">
        <w:t xml:space="preserve"> </w:t>
      </w:r>
      <w:r w:rsidR="004A558A">
        <w:lastRenderedPageBreak/>
        <w:t>(Рисунок 10) и затем предложит провести поиск по возрасту, попросив задать границы поиска</w:t>
      </w:r>
      <w:r w:rsidR="00CC64AE" w:rsidRPr="00CC64AE">
        <w:t xml:space="preserve"> </w:t>
      </w:r>
      <w:r w:rsidR="004A558A">
        <w:t xml:space="preserve">(Рисунок 11). После этого все классы и интерфейс были перемещены в библиотку </w:t>
      </w:r>
      <w:r w:rsidR="004A558A" w:rsidRPr="00CC64AE">
        <w:rPr>
          <w:b/>
          <w:bCs/>
          <w:lang w:val="en-US"/>
        </w:rPr>
        <w:t>Library</w:t>
      </w:r>
      <w:r w:rsidR="004A558A">
        <w:t xml:space="preserve"> (Рисунок 12). Пример того, как работает программа, можно наблюдать на Рисунках 13-16.</w:t>
      </w:r>
      <w:r w:rsidR="004256AF">
        <w:t xml:space="preserve"> Диаграмма классов, задействованных в программе, и</w:t>
      </w:r>
      <w:r w:rsidR="000751D3">
        <w:t>з</w:t>
      </w:r>
      <w:r w:rsidR="004256AF">
        <w:t>ображена на Рисунке 17</w:t>
      </w:r>
      <w:r w:rsidR="000751D3">
        <w:t>.</w:t>
      </w:r>
    </w:p>
    <w:p w14:paraId="24F7DBE3" w14:textId="77777777" w:rsidR="004A558A" w:rsidRDefault="0053020F" w:rsidP="004A558A">
      <w:pPr>
        <w:pStyle w:val="ae"/>
        <w:keepNext/>
        <w:spacing w:after="0"/>
      </w:pPr>
      <w:r>
        <w:drawing>
          <wp:inline distT="0" distB="0" distL="0" distR="0" wp14:anchorId="3D3EA4F2" wp14:editId="672AF4B0">
            <wp:extent cx="5310421" cy="421891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962" cy="43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D781" w14:textId="595B9E5B" w:rsidR="00675E39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</w:t>
      </w:r>
      <w:r>
        <w:fldChar w:fldCharType="end"/>
      </w:r>
      <w:r>
        <w:t xml:space="preserve"> - Базовый класс </w:t>
      </w:r>
      <w:r w:rsidR="00CC64AE" w:rsidRPr="00CC64AE">
        <w:rPr>
          <w:b/>
          <w:bCs/>
          <w:lang w:val="en-US"/>
        </w:rPr>
        <w:t>Person</w:t>
      </w:r>
    </w:p>
    <w:p w14:paraId="1F7D8640" w14:textId="77777777" w:rsidR="004A558A" w:rsidRDefault="00A5709F" w:rsidP="004A558A">
      <w:pPr>
        <w:pStyle w:val="ae"/>
        <w:keepNext/>
        <w:spacing w:after="0"/>
      </w:pPr>
      <w:r>
        <w:drawing>
          <wp:inline distT="0" distB="0" distL="0" distR="0" wp14:anchorId="65022BD2" wp14:editId="63D3D8B9">
            <wp:extent cx="2326741" cy="1090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801" cy="11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E323" w14:textId="79DA0ACA" w:rsidR="0053020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Интерфейс </w:t>
      </w:r>
      <w:r w:rsidRPr="00CC64AE">
        <w:rPr>
          <w:b/>
          <w:bCs/>
          <w:lang w:val="en-US"/>
        </w:rPr>
        <w:t>IEmployee</w:t>
      </w:r>
    </w:p>
    <w:p w14:paraId="7FBB79CD" w14:textId="77777777" w:rsidR="004A558A" w:rsidRDefault="00A5709F" w:rsidP="004A558A">
      <w:pPr>
        <w:pStyle w:val="ae"/>
        <w:keepNext/>
        <w:spacing w:after="0"/>
      </w:pPr>
      <w:r>
        <w:lastRenderedPageBreak/>
        <w:drawing>
          <wp:inline distT="0" distB="0" distL="0" distR="0" wp14:anchorId="3C97B68C" wp14:editId="7AF57BA9">
            <wp:extent cx="3612333" cy="22001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461" cy="22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D89" w14:textId="173B0590" w:rsidR="0053020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3</w:t>
      </w:r>
      <w:r>
        <w:fldChar w:fldCharType="end"/>
      </w:r>
      <w:r>
        <w:rPr>
          <w:lang w:val="en-US"/>
        </w:rPr>
        <w:t xml:space="preserve"> - </w:t>
      </w:r>
      <w:r>
        <w:t>Производный класс</w:t>
      </w:r>
      <w:r>
        <w:rPr>
          <w:lang w:val="en-US"/>
        </w:rPr>
        <w:t xml:space="preserve"> </w:t>
      </w:r>
      <w:r w:rsidR="00CC64AE" w:rsidRPr="00CC64AE">
        <w:rPr>
          <w:b/>
          <w:bCs/>
          <w:lang w:val="en-US"/>
        </w:rPr>
        <w:t>Student</w:t>
      </w:r>
    </w:p>
    <w:p w14:paraId="36DFEEEE" w14:textId="77777777" w:rsidR="004A558A" w:rsidRDefault="0053020F" w:rsidP="004A558A">
      <w:pPr>
        <w:pStyle w:val="ae"/>
        <w:keepNext/>
        <w:spacing w:after="0"/>
      </w:pPr>
      <w:r>
        <w:drawing>
          <wp:inline distT="0" distB="0" distL="0" distR="0" wp14:anchorId="3B866A4E" wp14:editId="543F0865">
            <wp:extent cx="5105400" cy="315407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33" cy="31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352" w14:textId="6D2F2B44" w:rsidR="0053020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4</w:t>
      </w:r>
      <w:r>
        <w:fldChar w:fldCharType="end"/>
      </w:r>
      <w:r>
        <w:rPr>
          <w:lang w:val="en-US"/>
        </w:rPr>
        <w:t xml:space="preserve"> - </w:t>
      </w:r>
      <w:r>
        <w:t xml:space="preserve">Конструктор класса </w:t>
      </w:r>
      <w:r w:rsidR="00CC64AE" w:rsidRPr="00CC64AE">
        <w:rPr>
          <w:b/>
          <w:bCs/>
          <w:lang w:val="en-US"/>
        </w:rPr>
        <w:t>Teacher</w:t>
      </w:r>
    </w:p>
    <w:p w14:paraId="602B2667" w14:textId="77777777" w:rsidR="004A558A" w:rsidRDefault="0053020F" w:rsidP="004A558A">
      <w:pPr>
        <w:pStyle w:val="ae"/>
        <w:keepNext/>
        <w:spacing w:after="0"/>
      </w:pPr>
      <w:r>
        <w:lastRenderedPageBreak/>
        <w:drawing>
          <wp:inline distT="0" distB="0" distL="0" distR="0" wp14:anchorId="640F3DB9" wp14:editId="6FCDECD8">
            <wp:extent cx="5486400" cy="327316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209" cy="32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452" w14:textId="68F7922E" w:rsidR="0053020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5</w:t>
      </w:r>
      <w:r>
        <w:fldChar w:fldCharType="end"/>
      </w:r>
      <w:r>
        <w:rPr>
          <w:lang w:val="en-US"/>
        </w:rPr>
        <w:t xml:space="preserve"> - </w:t>
      </w:r>
      <w:r>
        <w:t xml:space="preserve">Методы класса </w:t>
      </w:r>
      <w:r w:rsidR="00CC64AE" w:rsidRPr="00CC64AE">
        <w:rPr>
          <w:b/>
          <w:bCs/>
          <w:lang w:val="en-US"/>
        </w:rPr>
        <w:t>Teacher</w:t>
      </w:r>
    </w:p>
    <w:p w14:paraId="3C019CBE" w14:textId="77777777" w:rsidR="004A558A" w:rsidRDefault="00A5709F" w:rsidP="004A558A">
      <w:pPr>
        <w:pStyle w:val="ae"/>
        <w:keepNext/>
        <w:spacing w:after="0"/>
      </w:pPr>
      <w:r>
        <w:drawing>
          <wp:inline distT="0" distB="0" distL="0" distR="0" wp14:anchorId="38BF14DF" wp14:editId="29166696">
            <wp:extent cx="4483100" cy="464056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666" cy="46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2C3" w14:textId="211CFE8A" w:rsidR="00A5709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6</w:t>
      </w:r>
      <w:r>
        <w:fldChar w:fldCharType="end"/>
      </w:r>
      <w:r>
        <w:rPr>
          <w:lang w:val="en-US"/>
        </w:rPr>
        <w:t xml:space="preserve"> - </w:t>
      </w:r>
      <w:r>
        <w:t xml:space="preserve">Производный класс </w:t>
      </w:r>
      <w:r w:rsidR="00CC64AE" w:rsidRPr="00CC64AE">
        <w:rPr>
          <w:b/>
          <w:bCs/>
          <w:lang w:val="en-US"/>
        </w:rPr>
        <w:t>Manager</w:t>
      </w:r>
    </w:p>
    <w:p w14:paraId="6BDBF27D" w14:textId="77777777" w:rsidR="004A558A" w:rsidRDefault="00A5709F" w:rsidP="004A558A">
      <w:pPr>
        <w:pStyle w:val="ae"/>
        <w:keepNext/>
        <w:spacing w:after="0"/>
      </w:pPr>
      <w:r>
        <w:lastRenderedPageBreak/>
        <w:drawing>
          <wp:inline distT="0" distB="0" distL="0" distR="0" wp14:anchorId="2B6A8E41" wp14:editId="3ECA4FA8">
            <wp:extent cx="4209928" cy="45593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230" cy="45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B9C6" w14:textId="7BAF1DA7" w:rsidR="00A5709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Производный класс </w:t>
      </w:r>
      <w:r w:rsidR="00CC64AE" w:rsidRPr="00CC64AE">
        <w:rPr>
          <w:b/>
          <w:bCs/>
          <w:lang w:val="en-US"/>
        </w:rPr>
        <w:t>Admin</w:t>
      </w:r>
    </w:p>
    <w:p w14:paraId="0EF67174" w14:textId="77777777" w:rsidR="004A558A" w:rsidRDefault="0053020F" w:rsidP="004A558A">
      <w:pPr>
        <w:pStyle w:val="ae"/>
        <w:keepNext/>
        <w:spacing w:after="0"/>
      </w:pPr>
      <w:r>
        <w:drawing>
          <wp:inline distT="0" distB="0" distL="0" distR="0" wp14:anchorId="33A3EDB0" wp14:editId="4343498C">
            <wp:extent cx="5651500" cy="3673651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009" cy="36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488" w14:textId="77CE011F" w:rsidR="0053020F" w:rsidRDefault="004A558A" w:rsidP="004A558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8</w:t>
      </w:r>
      <w:r>
        <w:fldChar w:fldCharType="end"/>
      </w:r>
      <w:r w:rsidRPr="004A558A">
        <w:t xml:space="preserve"> -</w:t>
      </w:r>
      <w:r>
        <w:t xml:space="preserve"> Создание и добавление в список объектов</w:t>
      </w:r>
    </w:p>
    <w:p w14:paraId="5837CED4" w14:textId="77777777" w:rsidR="004A558A" w:rsidRDefault="0053020F" w:rsidP="004A558A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78C6D16D" wp14:editId="09B98F26">
            <wp:extent cx="6257925" cy="3933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898" cy="39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39F" w14:textId="627B1850" w:rsidR="00403975" w:rsidRDefault="004A558A" w:rsidP="004A558A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9</w:t>
      </w:r>
      <w:r>
        <w:fldChar w:fldCharType="end"/>
      </w:r>
      <w:r>
        <w:t xml:space="preserve"> - Добавление новых объектов</w:t>
      </w:r>
    </w:p>
    <w:p w14:paraId="3B9CB469" w14:textId="77777777" w:rsidR="00C40C1C" w:rsidRDefault="0053020F" w:rsidP="00C40C1C">
      <w:pPr>
        <w:pStyle w:val="ae"/>
        <w:keepNext/>
        <w:spacing w:after="0"/>
      </w:pPr>
      <w:r>
        <w:drawing>
          <wp:inline distT="0" distB="0" distL="0" distR="0" wp14:anchorId="7CD00427" wp14:editId="3F460B06">
            <wp:extent cx="2826865" cy="378434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636" cy="38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90A" w14:textId="3CC4070D" w:rsidR="0053020F" w:rsidRPr="00C40C1C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10</w:t>
      </w:r>
      <w:r>
        <w:fldChar w:fldCharType="end"/>
      </w:r>
      <w:r>
        <w:t xml:space="preserve"> – Код, осуществляющий вывод списка</w:t>
      </w:r>
    </w:p>
    <w:p w14:paraId="4AC189E4" w14:textId="77777777" w:rsidR="00C40C1C" w:rsidRDefault="0053020F" w:rsidP="00C40C1C">
      <w:pPr>
        <w:pStyle w:val="ae"/>
        <w:keepNext/>
        <w:spacing w:after="0"/>
      </w:pPr>
      <w:r>
        <w:lastRenderedPageBreak/>
        <w:drawing>
          <wp:inline distT="0" distB="0" distL="0" distR="0" wp14:anchorId="75A18293" wp14:editId="501B2BF3">
            <wp:extent cx="428625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2B4D" w14:textId="63FD44E5" w:rsidR="0053020F" w:rsidRPr="00C40C1C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11</w:t>
      </w:r>
      <w:r>
        <w:fldChar w:fldCharType="end"/>
      </w:r>
      <w:r>
        <w:t xml:space="preserve"> - Код, осуществляющий поиск сотрудников по возрасту</w:t>
      </w:r>
    </w:p>
    <w:p w14:paraId="2DFA4274" w14:textId="77777777" w:rsidR="00C40C1C" w:rsidRDefault="00403975" w:rsidP="00C40C1C">
      <w:pPr>
        <w:pStyle w:val="ae"/>
        <w:keepNext/>
        <w:spacing w:after="0"/>
      </w:pPr>
      <w:r>
        <w:drawing>
          <wp:inline distT="0" distB="0" distL="0" distR="0" wp14:anchorId="244170E0" wp14:editId="7D940E06">
            <wp:extent cx="2419350" cy="331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95B" w14:textId="5A7B51F7" w:rsidR="0053020F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12</w:t>
      </w:r>
      <w:r>
        <w:fldChar w:fldCharType="end"/>
      </w:r>
      <w:r>
        <w:t xml:space="preserve"> - Демонстрация библиотеки </w:t>
      </w:r>
      <w:r w:rsidRPr="00CC64AE">
        <w:rPr>
          <w:b/>
          <w:bCs/>
          <w:lang w:val="en-US"/>
        </w:rPr>
        <w:t>Lib</w:t>
      </w:r>
      <w:r w:rsidR="00CC64AE" w:rsidRPr="00CC64AE">
        <w:rPr>
          <w:b/>
          <w:bCs/>
          <w:lang w:val="en-US"/>
        </w:rPr>
        <w:t>r</w:t>
      </w:r>
      <w:r w:rsidRPr="00CC64AE">
        <w:rPr>
          <w:b/>
          <w:bCs/>
          <w:lang w:val="en-US"/>
        </w:rPr>
        <w:t>ary</w:t>
      </w:r>
    </w:p>
    <w:p w14:paraId="1CA8CDEE" w14:textId="77777777" w:rsidR="00C40C1C" w:rsidRDefault="00403975" w:rsidP="00C40C1C">
      <w:pPr>
        <w:pStyle w:val="ae"/>
        <w:keepNext/>
        <w:spacing w:after="0"/>
      </w:pPr>
      <w:r>
        <w:lastRenderedPageBreak/>
        <w:drawing>
          <wp:inline distT="0" distB="0" distL="0" distR="0" wp14:anchorId="7377B7B7" wp14:editId="0CC9EEA8">
            <wp:extent cx="2377002" cy="4354717"/>
            <wp:effectExtent l="0" t="0" r="444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568" cy="4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6A70" w14:textId="449F2E9C" w:rsidR="00403975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13</w:t>
      </w:r>
      <w:r>
        <w:fldChar w:fldCharType="end"/>
      </w:r>
      <w:r w:rsidRPr="00C40C1C">
        <w:t xml:space="preserve"> - </w:t>
      </w:r>
      <w:r>
        <w:t>Вывод информации о сотрудниках</w:t>
      </w:r>
    </w:p>
    <w:p w14:paraId="7CED13F7" w14:textId="77777777" w:rsidR="00C40C1C" w:rsidRDefault="00403975" w:rsidP="00C40C1C">
      <w:pPr>
        <w:pStyle w:val="ae"/>
        <w:keepNext/>
        <w:spacing w:after="0"/>
      </w:pPr>
      <w:r>
        <w:drawing>
          <wp:inline distT="0" distB="0" distL="0" distR="0" wp14:anchorId="17E48CC5" wp14:editId="2AC8DDE2">
            <wp:extent cx="6120130" cy="3905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0EF" w14:textId="72E9E826" w:rsidR="00403975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14</w:t>
      </w:r>
      <w:r>
        <w:fldChar w:fldCharType="end"/>
      </w:r>
      <w:r>
        <w:t xml:space="preserve"> - Добавление сотрудника</w:t>
      </w:r>
    </w:p>
    <w:p w14:paraId="1FF4B2AA" w14:textId="77777777" w:rsidR="00C40C1C" w:rsidRDefault="00403975" w:rsidP="00C40C1C">
      <w:pPr>
        <w:pStyle w:val="ae"/>
        <w:keepNext/>
        <w:spacing w:after="0"/>
      </w:pPr>
      <w:r>
        <w:lastRenderedPageBreak/>
        <w:drawing>
          <wp:inline distT="0" distB="0" distL="0" distR="0" wp14:anchorId="53A7ED47" wp14:editId="6C46AAA3">
            <wp:extent cx="2667000" cy="7267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315" w14:textId="7C99C66C" w:rsidR="00403975" w:rsidRDefault="00C40C1C" w:rsidP="00C40C1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15</w:t>
      </w:r>
      <w:r>
        <w:fldChar w:fldCharType="end"/>
      </w:r>
      <w:r>
        <w:t xml:space="preserve"> - Вывод списка сотрудников</w:t>
      </w:r>
    </w:p>
    <w:p w14:paraId="6FB2E127" w14:textId="77777777" w:rsidR="00CC64AE" w:rsidRDefault="00173E21" w:rsidP="00CC64AE">
      <w:pPr>
        <w:pStyle w:val="ae"/>
        <w:keepNext/>
        <w:spacing w:after="0"/>
      </w:pPr>
      <w:r>
        <w:lastRenderedPageBreak/>
        <w:drawing>
          <wp:inline distT="0" distB="0" distL="0" distR="0" wp14:anchorId="400E62FA" wp14:editId="02F7EF4F">
            <wp:extent cx="391477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416" w14:textId="25D8DC7C" w:rsidR="00173E21" w:rsidRDefault="00CC64AE" w:rsidP="00CC64AE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56AF">
        <w:t>16</w:t>
      </w:r>
      <w:r>
        <w:fldChar w:fldCharType="end"/>
      </w:r>
      <w:r>
        <w:t xml:space="preserve"> - Поиск сотрудников по возрасту</w:t>
      </w:r>
    </w:p>
    <w:p w14:paraId="35D32ADF" w14:textId="77777777" w:rsidR="004256AF" w:rsidRDefault="004256AF" w:rsidP="004256AF">
      <w:pPr>
        <w:pStyle w:val="ae"/>
        <w:keepNext/>
        <w:spacing w:after="0"/>
      </w:pPr>
      <w:r>
        <w:lastRenderedPageBreak/>
        <w:drawing>
          <wp:inline distT="0" distB="0" distL="0" distR="0" wp14:anchorId="2949B5D2" wp14:editId="6A8D3CD8">
            <wp:extent cx="4671588" cy="489248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755" cy="49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A630" w14:textId="4DB845BD" w:rsidR="004256AF" w:rsidRPr="00403975" w:rsidRDefault="004256AF" w:rsidP="004256A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- Диаграмма классов</w:t>
      </w:r>
    </w:p>
    <w:p w14:paraId="299F4872" w14:textId="77777777" w:rsidR="00825953" w:rsidRPr="00D736DF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EAB160D" w14:textId="2D3733C5" w:rsidR="00825953" w:rsidRPr="00D736DF" w:rsidRDefault="000C6BDC" w:rsidP="007208C7">
      <w:pPr>
        <w:pStyle w:val="ac"/>
      </w:pPr>
      <w:sdt>
        <w:sdtPr>
          <w:id w:val="-444846683"/>
          <w:placeholder>
            <w:docPart w:val="05E13916FAD64CC98744FB5DC95DC2EE"/>
          </w:placeholder>
        </w:sdtPr>
        <w:sdtEndPr/>
        <w:sdtContent>
          <w:r w:rsidR="007208C7">
            <w:t>В результате работы была реализована иерархия классов учебного центра</w:t>
          </w:r>
          <w:r w:rsidR="00CC64AE">
            <w:t>.</w:t>
          </w:r>
        </w:sdtContent>
      </w:sdt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437FA" w14:textId="77777777" w:rsidR="000C6BDC" w:rsidRDefault="000C6BDC" w:rsidP="00186C2F">
      <w:pPr>
        <w:spacing w:after="0" w:line="240" w:lineRule="auto"/>
      </w:pPr>
      <w:r>
        <w:separator/>
      </w:r>
    </w:p>
  </w:endnote>
  <w:endnote w:type="continuationSeparator" w:id="0">
    <w:p w14:paraId="6D8F91B3" w14:textId="77777777" w:rsidR="000C6BDC" w:rsidRDefault="000C6BDC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5BBF2" w14:textId="77777777" w:rsidR="000C6BDC" w:rsidRDefault="000C6BDC" w:rsidP="00186C2F">
      <w:pPr>
        <w:spacing w:after="0" w:line="240" w:lineRule="auto"/>
      </w:pPr>
      <w:r>
        <w:separator/>
      </w:r>
    </w:p>
  </w:footnote>
  <w:footnote w:type="continuationSeparator" w:id="0">
    <w:p w14:paraId="1726F577" w14:textId="77777777" w:rsidR="000C6BDC" w:rsidRDefault="000C6BDC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C7"/>
    <w:rsid w:val="000410EB"/>
    <w:rsid w:val="000751D3"/>
    <w:rsid w:val="000C6BDC"/>
    <w:rsid w:val="000E3AC0"/>
    <w:rsid w:val="0010500D"/>
    <w:rsid w:val="00114548"/>
    <w:rsid w:val="00173E21"/>
    <w:rsid w:val="00186C2F"/>
    <w:rsid w:val="001B2D4E"/>
    <w:rsid w:val="001B5B56"/>
    <w:rsid w:val="002126DC"/>
    <w:rsid w:val="00227E46"/>
    <w:rsid w:val="002F5AB1"/>
    <w:rsid w:val="00354B37"/>
    <w:rsid w:val="00391831"/>
    <w:rsid w:val="00403975"/>
    <w:rsid w:val="004063C7"/>
    <w:rsid w:val="004256AF"/>
    <w:rsid w:val="004A0151"/>
    <w:rsid w:val="004A558A"/>
    <w:rsid w:val="0053020F"/>
    <w:rsid w:val="005815F3"/>
    <w:rsid w:val="005C1E15"/>
    <w:rsid w:val="00600F17"/>
    <w:rsid w:val="00612AFC"/>
    <w:rsid w:val="00675E39"/>
    <w:rsid w:val="006E1392"/>
    <w:rsid w:val="007208C7"/>
    <w:rsid w:val="00814F88"/>
    <w:rsid w:val="00825953"/>
    <w:rsid w:val="00872FCC"/>
    <w:rsid w:val="00897D41"/>
    <w:rsid w:val="009A0403"/>
    <w:rsid w:val="009B4D9E"/>
    <w:rsid w:val="009F0CA2"/>
    <w:rsid w:val="00A5709F"/>
    <w:rsid w:val="00A71023"/>
    <w:rsid w:val="00A8270D"/>
    <w:rsid w:val="00B01898"/>
    <w:rsid w:val="00B5034C"/>
    <w:rsid w:val="00B513DB"/>
    <w:rsid w:val="00B51A5B"/>
    <w:rsid w:val="00BC215E"/>
    <w:rsid w:val="00BC47E2"/>
    <w:rsid w:val="00C25462"/>
    <w:rsid w:val="00C40C1C"/>
    <w:rsid w:val="00C96B31"/>
    <w:rsid w:val="00CC64AE"/>
    <w:rsid w:val="00D736DF"/>
    <w:rsid w:val="00D86508"/>
    <w:rsid w:val="00E42786"/>
    <w:rsid w:val="00F37F19"/>
    <w:rsid w:val="00F6414B"/>
    <w:rsid w:val="00F9320F"/>
    <w:rsid w:val="00FE4AD4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281"/>
  <w15:docId w15:val="{AE9BBDCE-8CC5-4895-856C-B1229087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customStyle="1" w:styleId="aa">
    <w:name w:val="Отчет_подпись"/>
    <w:basedOn w:val="ab"/>
    <w:qFormat/>
    <w:rsid w:val="000E3AC0"/>
    <w:pPr>
      <w:ind w:firstLine="709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  <w:style w:type="paragraph" w:styleId="ab">
    <w:name w:val="caption"/>
    <w:basedOn w:val="a"/>
    <w:next w:val="a"/>
    <w:uiPriority w:val="35"/>
    <w:unhideWhenUsed/>
    <w:qFormat/>
    <w:rsid w:val="00612AF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Отчет_текст"/>
    <w:basedOn w:val="a"/>
    <w:link w:val="ad"/>
    <w:qFormat/>
    <w:rsid w:val="004063C7"/>
    <w:pPr>
      <w:tabs>
        <w:tab w:val="left" w:pos="4110"/>
      </w:tabs>
      <w:spacing w:after="600" w:line="360" w:lineRule="auto"/>
      <w:ind w:firstLine="851"/>
      <w:jc w:val="both"/>
    </w:pPr>
    <w:rPr>
      <w:rFonts w:ascii="Times New Roman" w:hAnsi="Times New Roman" w:cs="Times New Roman"/>
      <w:noProof/>
      <w:sz w:val="28"/>
      <w:szCs w:val="24"/>
    </w:rPr>
  </w:style>
  <w:style w:type="character" w:customStyle="1" w:styleId="ad">
    <w:name w:val="Отчет_текст Знак"/>
    <w:basedOn w:val="a0"/>
    <w:link w:val="ac"/>
    <w:rsid w:val="004063C7"/>
    <w:rPr>
      <w:rFonts w:ascii="Times New Roman" w:hAnsi="Times New Roman" w:cs="Times New Roman"/>
      <w:noProof/>
      <w:sz w:val="28"/>
      <w:szCs w:val="24"/>
    </w:rPr>
  </w:style>
  <w:style w:type="paragraph" w:customStyle="1" w:styleId="ae">
    <w:name w:val="Картинки"/>
    <w:basedOn w:val="a"/>
    <w:link w:val="af"/>
    <w:qFormat/>
    <w:rsid w:val="00B5034C"/>
    <w:pPr>
      <w:tabs>
        <w:tab w:val="left" w:pos="4110"/>
      </w:tabs>
      <w:spacing w:after="600" w:line="240" w:lineRule="auto"/>
      <w:ind w:firstLine="567"/>
      <w:jc w:val="center"/>
    </w:pPr>
    <w:rPr>
      <w:rFonts w:ascii="Times New Roman" w:hAnsi="Times New Roman"/>
      <w:noProof/>
      <w:sz w:val="28"/>
    </w:rPr>
  </w:style>
  <w:style w:type="character" w:customStyle="1" w:styleId="af">
    <w:name w:val="Картинки Знак"/>
    <w:basedOn w:val="a0"/>
    <w:link w:val="ae"/>
    <w:rsid w:val="00B5034C"/>
    <w:rPr>
      <w:rFonts w:ascii="Times New Roman" w:hAnsi="Times New Roman"/>
      <w:noProof/>
      <w:sz w:val="28"/>
    </w:rPr>
  </w:style>
  <w:style w:type="paragraph" w:customStyle="1" w:styleId="af0">
    <w:name w:val="Табличка"/>
    <w:basedOn w:val="ab"/>
    <w:qFormat/>
    <w:rsid w:val="00BC215E"/>
    <w:pPr>
      <w:spacing w:after="0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ir\Desktop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34BF6222DD431DA94B5722D9C2F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916DF-3F0F-4FEF-AF01-C8B9011EFAE5}"/>
      </w:docPartPr>
      <w:docPartBody>
        <w:p w:rsidR="003C5646" w:rsidRDefault="00F121CC">
          <w:pPr>
            <w:pStyle w:val="8934BF6222DD431DA94B5722D9C2F3BD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A2B7F1D6932342C5B6C8EE67084BB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585796-26BD-4513-BA61-2124AB867CE8}"/>
      </w:docPartPr>
      <w:docPartBody>
        <w:p w:rsidR="003C5646" w:rsidRDefault="00F121CC">
          <w:pPr>
            <w:pStyle w:val="A2B7F1D6932342C5B6C8EE67084BBB2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966BD3FFB4F47E0BFA21E96F1D61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3F45C-F34B-4880-9560-1ED3B214777A}"/>
      </w:docPartPr>
      <w:docPartBody>
        <w:p w:rsidR="003C5646" w:rsidRDefault="00F121CC">
          <w:pPr>
            <w:pStyle w:val="D966BD3FFB4F47E0BFA21E96F1D615D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D7D6E1F3684458486A277BABC918B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D1B8C9-D8E9-41DB-9159-75A73F955E6A}"/>
      </w:docPartPr>
      <w:docPartBody>
        <w:p w:rsidR="003C5646" w:rsidRDefault="00F121CC">
          <w:pPr>
            <w:pStyle w:val="6D7D6E1F3684458486A277BABC918B62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395CAC5423A646BFA5D7BBE2CC570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9FC48-F5D6-4147-ACB1-507F63908B98}"/>
      </w:docPartPr>
      <w:docPartBody>
        <w:p w:rsidR="003C5646" w:rsidRDefault="00F121CC">
          <w:pPr>
            <w:pStyle w:val="395CAC5423A646BFA5D7BBE2CC57060B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4960B6871874586894DB8B9CEBCB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AB17DB-BD76-4A7D-AC0F-F934CA3D8019}"/>
      </w:docPartPr>
      <w:docPartBody>
        <w:p w:rsidR="003C5646" w:rsidRDefault="00F121CC">
          <w:pPr>
            <w:pStyle w:val="54960B6871874586894DB8B9CEBCBAA7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8361B51125142AB9F17EEB86F454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934F7-88D0-4146-B358-13FB647CF989}"/>
      </w:docPartPr>
      <w:docPartBody>
        <w:p w:rsidR="003C5646" w:rsidRDefault="00F121CC">
          <w:pPr>
            <w:pStyle w:val="28361B51125142AB9F17EEB86F45494D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05E13916FAD64CC98744FB5DC95DC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752EF-CB64-41C5-B00A-C602ECF7B71F}"/>
      </w:docPartPr>
      <w:docPartBody>
        <w:p w:rsidR="003C5646" w:rsidRDefault="00F121CC">
          <w:pPr>
            <w:pStyle w:val="05E13916FAD64CC98744FB5DC95DC2EE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CC"/>
    <w:rsid w:val="003C5646"/>
    <w:rsid w:val="00D5131E"/>
    <w:rsid w:val="00EB2C91"/>
    <w:rsid w:val="00F121CC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02ACFB696E49D981EE9F7EB3FEA078">
    <w:name w:val="9C02ACFB696E49D981EE9F7EB3FEA078"/>
  </w:style>
  <w:style w:type="paragraph" w:customStyle="1" w:styleId="8934BF6222DD431DA94B5722D9C2F3BD">
    <w:name w:val="8934BF6222DD431DA94B5722D9C2F3BD"/>
  </w:style>
  <w:style w:type="paragraph" w:customStyle="1" w:styleId="A2B7F1D6932342C5B6C8EE67084BBB22">
    <w:name w:val="A2B7F1D6932342C5B6C8EE67084BBB22"/>
  </w:style>
  <w:style w:type="paragraph" w:customStyle="1" w:styleId="D966BD3FFB4F47E0BFA21E96F1D615D6">
    <w:name w:val="D966BD3FFB4F47E0BFA21E96F1D615D6"/>
  </w:style>
  <w:style w:type="paragraph" w:customStyle="1" w:styleId="6D7D6E1F3684458486A277BABC918B62">
    <w:name w:val="6D7D6E1F3684458486A277BABC918B62"/>
  </w:style>
  <w:style w:type="paragraph" w:customStyle="1" w:styleId="395CAC5423A646BFA5D7BBE2CC57060B">
    <w:name w:val="395CAC5423A646BFA5D7BBE2CC57060B"/>
  </w:style>
  <w:style w:type="paragraph" w:customStyle="1" w:styleId="54960B6871874586894DB8B9CEBCBAA7">
    <w:name w:val="54960B6871874586894DB8B9CEBCBAA7"/>
  </w:style>
  <w:style w:type="paragraph" w:customStyle="1" w:styleId="28361B51125142AB9F17EEB86F45494D">
    <w:name w:val="28361B51125142AB9F17EEB86F45494D"/>
  </w:style>
  <w:style w:type="paragraph" w:customStyle="1" w:styleId="3752C6C0841C470BA3369C74E7B8DA66">
    <w:name w:val="3752C6C0841C470BA3369C74E7B8DA66"/>
  </w:style>
  <w:style w:type="paragraph" w:customStyle="1" w:styleId="05E13916FAD64CC98744FB5DC95DC2EE">
    <w:name w:val="05E13916FAD64CC98744FB5DC95DC2EE"/>
  </w:style>
  <w:style w:type="paragraph" w:customStyle="1" w:styleId="038CBB4D96164E78B2CB230A006F0724">
    <w:name w:val="038CBB4D96164E78B2CB230A006F0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1DBCA-CA3C-4ABD-AB79-11A18D3E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122</TotalTime>
  <Pages>12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Труфанов</dc:creator>
  <cp:lastModifiedBy>Егор Труфанов</cp:lastModifiedBy>
  <cp:revision>6</cp:revision>
  <dcterms:created xsi:type="dcterms:W3CDTF">2020-05-24T14:41:00Z</dcterms:created>
  <dcterms:modified xsi:type="dcterms:W3CDTF">2020-05-28T20:02:00Z</dcterms:modified>
</cp:coreProperties>
</file>